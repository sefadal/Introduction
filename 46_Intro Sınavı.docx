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B1" w:rsidRDefault="001F37B1" w:rsidP="00D204FE">
      <w:pPr>
        <w:pStyle w:val="Tarih"/>
      </w:pPr>
    </w:p>
    <w:p w:rsidR="001F37B1" w:rsidRDefault="00222A34" w:rsidP="00D204FE">
      <w:pPr>
        <w:pStyle w:val="KonuBal"/>
      </w:pPr>
      <w:r>
        <w:t>PROGRAMLAMAYA GİRİŞ</w:t>
      </w:r>
      <w:r w:rsidR="00D204FE">
        <w:t xml:space="preserve"> SINAVI</w:t>
      </w:r>
    </w:p>
    <w:p w:rsidR="001F37B1" w:rsidRDefault="009F4CE4" w:rsidP="00D204FE">
      <w:pPr>
        <w:pStyle w:val="AltKonuBal"/>
        <w:spacing w:before="60" w:after="360" w:line="240" w:lineRule="auto"/>
        <w:contextualSpacing/>
      </w:pPr>
      <w:r>
        <w:t> </w:t>
      </w:r>
      <w:r w:rsidR="00D204FE">
        <w:t>Yazılım</w:t>
      </w:r>
      <w:r w:rsidR="00481A5E">
        <w:t xml:space="preserve"> </w:t>
      </w:r>
      <w:bookmarkStart w:id="0" w:name="_GoBack"/>
      <w:bookmarkEnd w:id="0"/>
      <w:r w:rsidR="00D204FE">
        <w:t>eğİTİMİ</w:t>
      </w:r>
      <w:r>
        <w:t> | </w:t>
      </w:r>
      <w:r w:rsidR="00D204FE">
        <w:t xml:space="preserve">SÜRE: </w:t>
      </w:r>
      <w:r w:rsidR="00222A34">
        <w:t>3</w:t>
      </w:r>
      <w:r w:rsidR="00D204FE">
        <w:t xml:space="preserve"> sAAT</w:t>
      </w:r>
    </w:p>
    <w:p w:rsidR="00AE41D1" w:rsidRPr="00AE41D1" w:rsidRDefault="00AE41D1" w:rsidP="00246FCB">
      <w:pPr>
        <w:spacing w:after="60"/>
        <w:rPr>
          <w:rFonts w:ascii="Trebuchet MS" w:hAnsi="Trebuchet MS"/>
          <w:sz w:val="18"/>
          <w:szCs w:val="18"/>
        </w:rPr>
      </w:pPr>
      <w:r w:rsidRPr="00AE41D1">
        <w:rPr>
          <w:rFonts w:ascii="Trebuchet MS" w:hAnsi="Trebuchet MS"/>
          <w:sz w:val="18"/>
          <w:szCs w:val="18"/>
        </w:rPr>
        <w:t xml:space="preserve">Sevgili öğrencimiz, bu sınavda sizden </w:t>
      </w:r>
      <w:r w:rsidR="00246FCB">
        <w:rPr>
          <w:rFonts w:ascii="Trebuchet MS" w:hAnsi="Trebuchet MS"/>
          <w:sz w:val="18"/>
          <w:szCs w:val="18"/>
        </w:rPr>
        <w:t>istenenler</w:t>
      </w:r>
      <w:r w:rsidRPr="00AE41D1">
        <w:rPr>
          <w:rFonts w:ascii="Trebuchet MS" w:hAnsi="Trebuchet MS"/>
          <w:sz w:val="18"/>
          <w:szCs w:val="18"/>
        </w:rPr>
        <w:t xml:space="preserve">; </w:t>
      </w:r>
    </w:p>
    <w:p w:rsidR="00246FCB" w:rsidRDefault="00246FCB" w:rsidP="00AB1E0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1-) </w:t>
      </w:r>
      <w:r w:rsidR="00AE41D1">
        <w:rPr>
          <w:rFonts w:ascii="Trebuchet MS" w:hAnsi="Trebuchet MS"/>
          <w:sz w:val="18"/>
        </w:rPr>
        <w:t xml:space="preserve">Bir Pizza sipariş form ekranının </w:t>
      </w:r>
      <w:r w:rsidR="00AE41D1" w:rsidRPr="00385776">
        <w:rPr>
          <w:rFonts w:ascii="Trebuchet MS" w:hAnsi="Trebuchet MS"/>
          <w:b/>
          <w:i/>
          <w:sz w:val="18"/>
        </w:rPr>
        <w:t>Resim-01</w:t>
      </w:r>
      <w:r w:rsidR="00AE41D1">
        <w:rPr>
          <w:rFonts w:ascii="Trebuchet MS" w:hAnsi="Trebuchet MS"/>
          <w:sz w:val="18"/>
        </w:rPr>
        <w:t xml:space="preserve"> deki gibi tasarlanması ve </w:t>
      </w:r>
      <w:proofErr w:type="spellStart"/>
      <w:r w:rsidR="00AE41D1" w:rsidRPr="00F1067E">
        <w:rPr>
          <w:rFonts w:ascii="Trebuchet MS" w:hAnsi="Trebuchet MS"/>
          <w:b/>
          <w:i/>
          <w:sz w:val="18"/>
        </w:rPr>
        <w:t>ComboBox</w:t>
      </w:r>
      <w:proofErr w:type="spellEnd"/>
      <w:r w:rsidR="00AE41D1" w:rsidRPr="00385776">
        <w:rPr>
          <w:rFonts w:ascii="Trebuchet MS" w:hAnsi="Trebuchet MS"/>
          <w:i/>
          <w:sz w:val="18"/>
        </w:rPr>
        <w:t xml:space="preserve">, </w:t>
      </w:r>
      <w:proofErr w:type="spellStart"/>
      <w:r w:rsidR="00AE41D1" w:rsidRPr="00F1067E">
        <w:rPr>
          <w:rFonts w:ascii="Trebuchet MS" w:hAnsi="Trebuchet MS"/>
          <w:b/>
          <w:i/>
          <w:sz w:val="18"/>
        </w:rPr>
        <w:t>ListBox</w:t>
      </w:r>
      <w:proofErr w:type="spellEnd"/>
      <w:r w:rsidR="00AE41D1">
        <w:rPr>
          <w:rFonts w:ascii="Trebuchet MS" w:hAnsi="Trebuchet MS"/>
          <w:sz w:val="18"/>
        </w:rPr>
        <w:t xml:space="preserve"> gibi araçların kullanıma uygun şekilde</w:t>
      </w:r>
      <w:r w:rsidR="0058725D">
        <w:rPr>
          <w:rFonts w:ascii="Trebuchet MS" w:hAnsi="Trebuchet MS"/>
          <w:sz w:val="18"/>
        </w:rPr>
        <w:t xml:space="preserve"> aşağıda ve</w:t>
      </w:r>
      <w:r w:rsidR="00DE37B8">
        <w:rPr>
          <w:rFonts w:ascii="Trebuchet MS" w:hAnsi="Trebuchet MS"/>
          <w:sz w:val="18"/>
        </w:rPr>
        <w:t>rilen bilgileri içererek DİZİ(ARRAY) değişkenler kullanılarak</w:t>
      </w:r>
      <w:r w:rsidR="0058725D">
        <w:rPr>
          <w:rFonts w:ascii="Trebuchet MS" w:hAnsi="Trebuchet MS"/>
          <w:sz w:val="18"/>
        </w:rPr>
        <w:t>,</w:t>
      </w:r>
      <w:r w:rsidR="00AE41D1">
        <w:rPr>
          <w:rFonts w:ascii="Trebuchet MS" w:hAnsi="Trebuchet MS"/>
          <w:sz w:val="18"/>
        </w:rPr>
        <w:t xml:space="preserve"> </w:t>
      </w:r>
      <w:r w:rsidR="00AE41D1" w:rsidRPr="00246FCB">
        <w:rPr>
          <w:rFonts w:ascii="Trebuchet MS" w:hAnsi="Trebuchet MS"/>
          <w:b/>
          <w:i/>
          <w:sz w:val="18"/>
        </w:rPr>
        <w:t>KOD</w:t>
      </w:r>
      <w:r w:rsidR="00AE41D1">
        <w:rPr>
          <w:rFonts w:ascii="Trebuchet MS" w:hAnsi="Trebuchet MS"/>
          <w:sz w:val="18"/>
        </w:rPr>
        <w:t xml:space="preserve"> ile </w:t>
      </w:r>
      <w:r w:rsidR="0058725D">
        <w:rPr>
          <w:rFonts w:ascii="Trebuchet MS" w:hAnsi="Trebuchet MS"/>
          <w:sz w:val="18"/>
        </w:rPr>
        <w:t>doldurulması</w:t>
      </w:r>
    </w:p>
    <w:p w:rsidR="00246FCB" w:rsidRDefault="00246FCB" w:rsidP="00AB1E0B">
      <w:pPr>
        <w:spacing w:after="134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2-) E</w:t>
      </w:r>
      <w:r w:rsidR="0058725D">
        <w:rPr>
          <w:rFonts w:ascii="Trebuchet MS" w:hAnsi="Trebuchet MS"/>
          <w:sz w:val="18"/>
        </w:rPr>
        <w:t>kran üzerinden seçimler yapılarak “</w:t>
      </w:r>
      <w:r w:rsidR="0058725D" w:rsidRPr="00BD39AF">
        <w:rPr>
          <w:rFonts w:ascii="Trebuchet MS" w:hAnsi="Trebuchet MS"/>
          <w:b/>
          <w:sz w:val="18"/>
        </w:rPr>
        <w:t>Sepete Ekle</w:t>
      </w:r>
      <w:r w:rsidR="0058725D">
        <w:rPr>
          <w:rFonts w:ascii="Trebuchet MS" w:hAnsi="Trebuchet MS"/>
          <w:sz w:val="18"/>
        </w:rPr>
        <w:t xml:space="preserve">” tuşu ile </w:t>
      </w:r>
      <w:r w:rsidR="0058725D" w:rsidRPr="00385776">
        <w:rPr>
          <w:rFonts w:ascii="Trebuchet MS" w:hAnsi="Trebuchet MS"/>
          <w:b/>
          <w:i/>
          <w:sz w:val="18"/>
        </w:rPr>
        <w:t>Resim-02</w:t>
      </w:r>
      <w:r w:rsidR="0058725D">
        <w:rPr>
          <w:rFonts w:ascii="Trebuchet MS" w:hAnsi="Trebuchet MS"/>
          <w:sz w:val="18"/>
        </w:rPr>
        <w:t xml:space="preserve"> deki gibi, formun sağ tarafındaki </w:t>
      </w:r>
      <w:proofErr w:type="spellStart"/>
      <w:r w:rsidR="0058725D" w:rsidRPr="00F1067E">
        <w:rPr>
          <w:rFonts w:ascii="Trebuchet MS" w:hAnsi="Trebuchet MS"/>
          <w:b/>
          <w:i/>
          <w:sz w:val="18"/>
        </w:rPr>
        <w:t>SiparisListBox’ı</w:t>
      </w:r>
      <w:proofErr w:type="spellEnd"/>
      <w:r w:rsidR="00385776">
        <w:rPr>
          <w:rFonts w:ascii="Trebuchet MS" w:hAnsi="Trebuchet MS"/>
          <w:sz w:val="18"/>
        </w:rPr>
        <w:t xml:space="preserve"> içine doldurulması</w:t>
      </w:r>
      <w:r w:rsidR="00BD39AF">
        <w:rPr>
          <w:rFonts w:ascii="Trebuchet MS" w:hAnsi="Trebuchet MS"/>
          <w:sz w:val="18"/>
        </w:rPr>
        <w:t>. (Kullanıcı istediği kadar sipariş ekleyebilmeli)</w:t>
      </w:r>
      <w:r w:rsidR="00385776">
        <w:rPr>
          <w:rFonts w:ascii="Trebuchet MS" w:hAnsi="Trebuchet MS"/>
          <w:sz w:val="18"/>
        </w:rPr>
        <w:t xml:space="preserve"> </w:t>
      </w:r>
    </w:p>
    <w:p w:rsidR="00D204FE" w:rsidRDefault="00246FCB" w:rsidP="00AB1E0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3-) </w:t>
      </w:r>
      <w:r w:rsidR="00385776">
        <w:rPr>
          <w:rFonts w:ascii="Trebuchet MS" w:hAnsi="Trebuchet MS"/>
          <w:sz w:val="18"/>
        </w:rPr>
        <w:t xml:space="preserve">Tüm eklenen siparişlerin fiyat toplamı, </w:t>
      </w:r>
      <w:r w:rsidR="00385776" w:rsidRPr="00385776">
        <w:rPr>
          <w:rFonts w:ascii="Trebuchet MS" w:hAnsi="Trebuchet MS"/>
          <w:b/>
          <w:i/>
          <w:sz w:val="18"/>
        </w:rPr>
        <w:t>Toplam Sipariş Tutarı</w:t>
      </w:r>
      <w:r w:rsidR="00385776">
        <w:rPr>
          <w:rFonts w:ascii="Trebuchet MS" w:hAnsi="Trebuchet MS"/>
          <w:sz w:val="18"/>
        </w:rPr>
        <w:t xml:space="preserve"> kısmında </w:t>
      </w:r>
      <w:r>
        <w:rPr>
          <w:rFonts w:ascii="Trebuchet MS" w:hAnsi="Trebuchet MS"/>
          <w:sz w:val="18"/>
        </w:rPr>
        <w:t>gösterilmesi</w:t>
      </w:r>
    </w:p>
    <w:p w:rsidR="00246FCB" w:rsidRDefault="00246FCB" w:rsidP="00AB1E0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4-) </w:t>
      </w:r>
      <w:r w:rsidR="00BD39AF">
        <w:rPr>
          <w:rFonts w:ascii="Trebuchet MS" w:hAnsi="Trebuchet MS"/>
          <w:sz w:val="18"/>
        </w:rPr>
        <w:t>“</w:t>
      </w:r>
      <w:r w:rsidR="00BD39AF" w:rsidRPr="00BD39AF">
        <w:rPr>
          <w:rFonts w:ascii="Trebuchet MS" w:hAnsi="Trebuchet MS"/>
          <w:b/>
          <w:sz w:val="18"/>
        </w:rPr>
        <w:t>Sipariş Onayla</w:t>
      </w:r>
      <w:r w:rsidR="00BD39AF">
        <w:rPr>
          <w:rFonts w:ascii="Trebuchet MS" w:hAnsi="Trebuchet MS"/>
          <w:sz w:val="18"/>
        </w:rPr>
        <w:t xml:space="preserve">” tuşu </w:t>
      </w:r>
      <w:r w:rsidR="007E1690">
        <w:rPr>
          <w:rFonts w:ascii="Trebuchet MS" w:hAnsi="Trebuchet MS"/>
          <w:sz w:val="18"/>
        </w:rPr>
        <w:t>ile</w:t>
      </w:r>
      <w:r w:rsidR="00BD39AF">
        <w:rPr>
          <w:rFonts w:ascii="Trebuchet MS" w:hAnsi="Trebuchet MS"/>
          <w:sz w:val="18"/>
        </w:rPr>
        <w:t xml:space="preserve"> </w:t>
      </w:r>
      <w:proofErr w:type="spellStart"/>
      <w:r w:rsidR="00BD39AF" w:rsidRPr="00F1067E">
        <w:rPr>
          <w:rFonts w:ascii="Trebuchet MS" w:hAnsi="Trebuchet MS"/>
          <w:b/>
          <w:i/>
          <w:sz w:val="18"/>
        </w:rPr>
        <w:t>SiparisListBox</w:t>
      </w:r>
      <w:r w:rsidR="00BD39AF" w:rsidRPr="00F1067E">
        <w:rPr>
          <w:rFonts w:ascii="Trebuchet MS" w:hAnsi="Trebuchet MS"/>
          <w:b/>
          <w:sz w:val="18"/>
        </w:rPr>
        <w:t>’ı</w:t>
      </w:r>
      <w:proofErr w:type="spellEnd"/>
      <w:r w:rsidR="00BD39AF">
        <w:rPr>
          <w:rFonts w:ascii="Trebuchet MS" w:hAnsi="Trebuchet MS"/>
          <w:sz w:val="18"/>
        </w:rPr>
        <w:t xml:space="preserve"> içindeki tüm siparişleri, “</w:t>
      </w:r>
      <w:proofErr w:type="spellStart"/>
      <w:r w:rsidR="00BD39AF">
        <w:rPr>
          <w:rFonts w:ascii="Trebuchet MS" w:hAnsi="Trebuchet MS"/>
          <w:sz w:val="18"/>
        </w:rPr>
        <w:t>Siparisler</w:t>
      </w:r>
      <w:proofErr w:type="spellEnd"/>
      <w:r w:rsidR="00BD39AF">
        <w:rPr>
          <w:rFonts w:ascii="Trebuchet MS" w:hAnsi="Trebuchet MS"/>
          <w:sz w:val="18"/>
        </w:rPr>
        <w:t>” adında bir SINIF(CLASS) kullanarak oluşturulacak “</w:t>
      </w:r>
      <w:proofErr w:type="spellStart"/>
      <w:r w:rsidR="00BD39AF" w:rsidRPr="00BD39AF">
        <w:rPr>
          <w:rFonts w:ascii="Trebuchet MS" w:hAnsi="Trebuchet MS"/>
          <w:b/>
          <w:sz w:val="18"/>
        </w:rPr>
        <w:t>Siparisim</w:t>
      </w:r>
      <w:proofErr w:type="spellEnd"/>
      <w:r w:rsidR="00BD39AF">
        <w:rPr>
          <w:rFonts w:ascii="Trebuchet MS" w:hAnsi="Trebuchet MS"/>
          <w:sz w:val="18"/>
        </w:rPr>
        <w:t>” isimli OBJECT(NESNE) türünden bir DİZİ (ARRAY) içinde saklanması.</w:t>
      </w:r>
    </w:p>
    <w:p w:rsidR="00FE563A" w:rsidRDefault="00FE563A" w:rsidP="00AB1E0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5-) </w:t>
      </w:r>
      <w:r w:rsidR="00831300">
        <w:rPr>
          <w:rFonts w:ascii="Trebuchet MS" w:hAnsi="Trebuchet MS"/>
          <w:sz w:val="18"/>
        </w:rPr>
        <w:t xml:space="preserve">Sipariş ADET ve Toplam Sipariş Tutarının bir </w:t>
      </w:r>
      <w:proofErr w:type="spellStart"/>
      <w:r w:rsidR="00831300" w:rsidRPr="001F2DEF">
        <w:rPr>
          <w:rFonts w:ascii="Trebuchet MS" w:hAnsi="Trebuchet MS"/>
          <w:b/>
          <w:sz w:val="18"/>
        </w:rPr>
        <w:t>MessageBox</w:t>
      </w:r>
      <w:proofErr w:type="spellEnd"/>
      <w:r w:rsidR="00831300">
        <w:rPr>
          <w:rFonts w:ascii="Trebuchet MS" w:hAnsi="Trebuchet MS"/>
          <w:sz w:val="18"/>
        </w:rPr>
        <w:t xml:space="preserve"> ile </w:t>
      </w:r>
      <w:r w:rsidR="00983F59" w:rsidRPr="00CE291C">
        <w:rPr>
          <w:rFonts w:ascii="Trebuchet MS" w:hAnsi="Trebuchet MS"/>
          <w:b/>
          <w:i/>
          <w:sz w:val="18"/>
        </w:rPr>
        <w:t>Resim-03</w:t>
      </w:r>
      <w:r w:rsidR="00983F59">
        <w:rPr>
          <w:rFonts w:ascii="Trebuchet MS" w:hAnsi="Trebuchet MS"/>
          <w:sz w:val="18"/>
        </w:rPr>
        <w:t xml:space="preserve"> deki gibi</w:t>
      </w:r>
      <w:r w:rsidR="00831300">
        <w:rPr>
          <w:rFonts w:ascii="Trebuchet MS" w:hAnsi="Trebuchet MS"/>
          <w:sz w:val="18"/>
        </w:rPr>
        <w:t xml:space="preserve"> </w:t>
      </w:r>
      <w:r w:rsidR="00983F59">
        <w:rPr>
          <w:rFonts w:ascii="Trebuchet MS" w:hAnsi="Trebuchet MS"/>
          <w:sz w:val="18"/>
        </w:rPr>
        <w:t xml:space="preserve">Kullanıcıya </w:t>
      </w:r>
      <w:r w:rsidR="00831300">
        <w:rPr>
          <w:rFonts w:ascii="Trebuchet MS" w:hAnsi="Trebuchet MS"/>
          <w:sz w:val="18"/>
        </w:rPr>
        <w:t>gösterilmesi.</w:t>
      </w:r>
    </w:p>
    <w:p w:rsidR="000926BD" w:rsidRPr="000926BD" w:rsidRDefault="000926BD" w:rsidP="00AB1E0B">
      <w:pPr>
        <w:rPr>
          <w:rFonts w:ascii="Trebuchet MS" w:hAnsi="Trebuchet MS"/>
          <w:i/>
          <w:sz w:val="22"/>
          <w:u w:val="single"/>
        </w:rPr>
      </w:pPr>
      <w:r w:rsidRPr="000926BD">
        <w:rPr>
          <w:rFonts w:ascii="Trebuchet MS" w:hAnsi="Trebuchet MS"/>
          <w:i/>
          <w:sz w:val="22"/>
          <w:u w:val="single"/>
        </w:rPr>
        <w:t xml:space="preserve">Kullanılacak </w:t>
      </w:r>
      <w:proofErr w:type="gramStart"/>
      <w:r w:rsidRPr="000926BD">
        <w:rPr>
          <w:rFonts w:ascii="Trebuchet MS" w:hAnsi="Trebuchet MS"/>
          <w:i/>
          <w:sz w:val="22"/>
          <w:u w:val="single"/>
        </w:rPr>
        <w:t>Veriler :</w:t>
      </w:r>
      <w:proofErr w:type="gramEnd"/>
    </w:p>
    <w:p w:rsidR="0058725D" w:rsidRDefault="0058725D" w:rsidP="00681A0E">
      <w:pPr>
        <w:spacing w:after="134"/>
        <w:rPr>
          <w:sz w:val="20"/>
        </w:rPr>
      </w:pPr>
      <w:r>
        <w:rPr>
          <w:rFonts w:ascii="Trebuchet MS" w:hAnsi="Trebuchet MS"/>
          <w:b/>
          <w:i/>
          <w:sz w:val="20"/>
        </w:rPr>
        <w:t>Ebatlar :</w:t>
      </w:r>
      <w:r w:rsidRPr="0058725D">
        <w:rPr>
          <w:highlight w:val="white"/>
        </w:rPr>
        <w:t xml:space="preserve"> </w:t>
      </w:r>
      <w:r>
        <w:rPr>
          <w:highlight w:val="white"/>
        </w:rPr>
        <w:t>"</w:t>
      </w:r>
      <w:r w:rsidRPr="00681A0E">
        <w:rPr>
          <w:sz w:val="20"/>
          <w:highlight w:val="white"/>
        </w:rPr>
        <w:t>Küçük"</w:t>
      </w:r>
      <w:r w:rsidRPr="00681A0E">
        <w:rPr>
          <w:color w:val="000000"/>
          <w:sz w:val="20"/>
          <w:highlight w:val="white"/>
        </w:rPr>
        <w:t>,</w:t>
      </w:r>
      <w:r w:rsidR="00681A0E" w:rsidRPr="00681A0E">
        <w:rPr>
          <w:color w:val="000000"/>
          <w:sz w:val="20"/>
          <w:highlight w:val="white"/>
        </w:rPr>
        <w:t xml:space="preserve"> </w:t>
      </w:r>
      <w:r w:rsidRPr="00681A0E">
        <w:rPr>
          <w:sz w:val="20"/>
          <w:highlight w:val="white"/>
        </w:rPr>
        <w:t>"Orta"</w:t>
      </w:r>
      <w:r w:rsidRPr="00681A0E">
        <w:rPr>
          <w:color w:val="000000"/>
          <w:sz w:val="20"/>
          <w:highlight w:val="white"/>
        </w:rPr>
        <w:t>,</w:t>
      </w:r>
      <w:r w:rsidR="00681A0E" w:rsidRPr="00681A0E">
        <w:rPr>
          <w:color w:val="000000"/>
          <w:sz w:val="20"/>
          <w:highlight w:val="white"/>
        </w:rPr>
        <w:t xml:space="preserve"> </w:t>
      </w:r>
      <w:r w:rsidRPr="00681A0E">
        <w:rPr>
          <w:sz w:val="20"/>
          <w:highlight w:val="white"/>
        </w:rPr>
        <w:t>"Büyük"</w:t>
      </w:r>
      <w:r w:rsidRPr="00681A0E">
        <w:rPr>
          <w:color w:val="000000"/>
          <w:sz w:val="20"/>
          <w:highlight w:val="white"/>
        </w:rPr>
        <w:t>,</w:t>
      </w:r>
      <w:r w:rsidR="00681A0E" w:rsidRPr="00681A0E">
        <w:rPr>
          <w:color w:val="000000"/>
          <w:sz w:val="20"/>
          <w:highlight w:val="white"/>
        </w:rPr>
        <w:t xml:space="preserve"> </w:t>
      </w:r>
      <w:r w:rsidRPr="00681A0E">
        <w:rPr>
          <w:sz w:val="20"/>
          <w:highlight w:val="white"/>
        </w:rPr>
        <w:t>"Maxi"</w:t>
      </w:r>
      <w:r w:rsidR="00681A0E" w:rsidRPr="00681A0E">
        <w:rPr>
          <w:sz w:val="20"/>
        </w:rPr>
        <w:t xml:space="preserve"> </w:t>
      </w:r>
    </w:p>
    <w:p w:rsidR="00725CBF" w:rsidRPr="00725CBF" w:rsidRDefault="00725CBF" w:rsidP="00681A0E">
      <w:pPr>
        <w:rPr>
          <w:rFonts w:cs="Consolas"/>
          <w:sz w:val="18"/>
        </w:rPr>
      </w:pPr>
      <w:r w:rsidRPr="00725CBF">
        <w:rPr>
          <w:rFonts w:ascii="Trebuchet MS" w:hAnsi="Trebuchet MS"/>
          <w:b/>
          <w:i/>
          <w:sz w:val="20"/>
        </w:rPr>
        <w:t>Ebat Çarpanları:</w:t>
      </w:r>
      <w:r>
        <w:rPr>
          <w:sz w:val="20"/>
        </w:rPr>
        <w:t xml:space="preserve"> </w:t>
      </w:r>
      <w:r w:rsidRPr="00725CBF">
        <w:rPr>
          <w:rFonts w:cs="Consolas"/>
          <w:sz w:val="20"/>
        </w:rPr>
        <w:t xml:space="preserve">Küçük = </w:t>
      </w:r>
      <w:r w:rsidRPr="00725CBF">
        <w:rPr>
          <w:rFonts w:cs="Consolas"/>
          <w:color w:val="000000"/>
          <w:sz w:val="20"/>
          <w:szCs w:val="19"/>
          <w:highlight w:val="white"/>
        </w:rPr>
        <w:t>1, Orta = 1.25, Büyük = 1.75, Maxi = 2</w:t>
      </w:r>
    </w:p>
    <w:p w:rsidR="00681A0E" w:rsidRPr="00681A0E" w:rsidRDefault="0058725D" w:rsidP="00681A0E">
      <w:pPr>
        <w:rPr>
          <w:sz w:val="20"/>
        </w:rPr>
      </w:pPr>
      <w:r>
        <w:rPr>
          <w:rFonts w:ascii="Trebuchet MS" w:hAnsi="Trebuchet MS"/>
          <w:b/>
          <w:i/>
          <w:sz w:val="20"/>
        </w:rPr>
        <w:t xml:space="preserve">Pizzalar </w:t>
      </w:r>
      <w:r w:rsidRPr="00681A0E">
        <w:rPr>
          <w:rFonts w:ascii="Trebuchet MS" w:hAnsi="Trebuchet MS"/>
          <w:b/>
          <w:i/>
          <w:sz w:val="22"/>
        </w:rPr>
        <w:t>:</w:t>
      </w:r>
      <w:r w:rsidRPr="00681A0E">
        <w:rPr>
          <w:sz w:val="20"/>
          <w:highlight w:val="white"/>
        </w:rPr>
        <w:t>"KLASİK"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"KARIŞIK"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"EXTRAVAGANZA"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"ITALIANO"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"TURKISH"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"TUNA"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"SEAFEED"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"KASTAMONU"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"CALYPSO"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"AKDENİZ"</w:t>
      </w:r>
      <w:r w:rsidRPr="00681A0E">
        <w:rPr>
          <w:color w:val="000000"/>
          <w:sz w:val="20"/>
          <w:highlight w:val="white"/>
        </w:rPr>
        <w:t>,</w:t>
      </w:r>
      <w:r w:rsidRPr="00681A0E">
        <w:rPr>
          <w:sz w:val="20"/>
          <w:highlight w:val="white"/>
        </w:rPr>
        <w:t>"KARADENİZ"</w:t>
      </w:r>
    </w:p>
    <w:p w:rsidR="0058725D" w:rsidRDefault="0058725D" w:rsidP="00681A0E">
      <w:pPr>
        <w:rPr>
          <w:color w:val="000000"/>
          <w:sz w:val="20"/>
        </w:rPr>
      </w:pPr>
      <w:r w:rsidRPr="00681A0E">
        <w:rPr>
          <w:rFonts w:ascii="Trebuchet MS" w:hAnsi="Trebuchet MS"/>
          <w:b/>
          <w:i/>
          <w:color w:val="auto"/>
          <w:sz w:val="20"/>
        </w:rPr>
        <w:t xml:space="preserve">Pizza </w:t>
      </w:r>
      <w:r w:rsidR="00681A0E" w:rsidRPr="00681A0E">
        <w:rPr>
          <w:rFonts w:ascii="Trebuchet MS" w:hAnsi="Trebuchet MS"/>
          <w:b/>
          <w:i/>
          <w:color w:val="auto"/>
          <w:sz w:val="20"/>
        </w:rPr>
        <w:t xml:space="preserve">Fiyatları: </w:t>
      </w:r>
      <w:r w:rsidR="00681A0E" w:rsidRPr="00681A0E">
        <w:rPr>
          <w:sz w:val="20"/>
        </w:rPr>
        <w:t>14</w:t>
      </w:r>
      <w:r w:rsidR="00681A0E" w:rsidRPr="00681A0E">
        <w:rPr>
          <w:color w:val="000000"/>
          <w:sz w:val="20"/>
          <w:highlight w:val="white"/>
        </w:rPr>
        <w:t>, 17, 21, 20, 23, 18, 19, 20, 24, 21, 21</w:t>
      </w:r>
      <w:r w:rsidR="00681A0E" w:rsidRPr="00681A0E">
        <w:rPr>
          <w:color w:val="000000"/>
          <w:sz w:val="20"/>
        </w:rPr>
        <w:t xml:space="preserve"> </w:t>
      </w:r>
    </w:p>
    <w:p w:rsidR="00CE1788" w:rsidRDefault="00CE1788" w:rsidP="00681A0E">
      <w:pPr>
        <w:rPr>
          <w:color w:val="000000"/>
          <w:sz w:val="20"/>
        </w:rPr>
      </w:pPr>
    </w:p>
    <w:p w:rsidR="00CE1788" w:rsidRPr="00CE1788" w:rsidRDefault="00CE1788" w:rsidP="00681A0E">
      <w:pPr>
        <w:rPr>
          <w:b/>
          <w:i/>
          <w:color w:val="000000"/>
          <w:sz w:val="20"/>
        </w:rPr>
      </w:pPr>
      <w:r w:rsidRPr="00CE1788">
        <w:rPr>
          <w:b/>
          <w:i/>
          <w:color w:val="000000"/>
          <w:sz w:val="20"/>
        </w:rPr>
        <w:t xml:space="preserve">Sınavın </w:t>
      </w:r>
      <w:r w:rsidR="00D554AD" w:rsidRPr="00CE1788">
        <w:rPr>
          <w:b/>
          <w:i/>
          <w:color w:val="000000"/>
          <w:sz w:val="20"/>
        </w:rPr>
        <w:t>Değerlendirilmesi:</w:t>
      </w:r>
    </w:p>
    <w:tbl>
      <w:tblPr>
        <w:tblW w:w="9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7569"/>
        <w:gridCol w:w="488"/>
        <w:gridCol w:w="759"/>
      </w:tblGrid>
      <w:tr w:rsidR="00834EA9" w:rsidRPr="00CF7A1D" w:rsidTr="00506CFB">
        <w:trPr>
          <w:trHeight w:val="300"/>
        </w:trPr>
        <w:tc>
          <w:tcPr>
            <w:tcW w:w="79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6A6A6"/>
            <w:noWrap/>
            <w:vAlign w:val="bottom"/>
            <w:hideMark/>
          </w:tcPr>
          <w:p w:rsidR="00834EA9" w:rsidRPr="00CF7A1D" w:rsidRDefault="00834EA9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Kriterler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6A6A6"/>
            <w:noWrap/>
            <w:vAlign w:val="bottom"/>
            <w:hideMark/>
          </w:tcPr>
          <w:p w:rsidR="00834EA9" w:rsidRPr="00CF7A1D" w:rsidRDefault="00834EA9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Puan</w:t>
            </w:r>
          </w:p>
        </w:tc>
        <w:tc>
          <w:tcPr>
            <w:tcW w:w="7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6A6A6"/>
            <w:noWrap/>
            <w:vAlign w:val="bottom"/>
            <w:hideMark/>
          </w:tcPr>
          <w:p w:rsidR="00834EA9" w:rsidRPr="00CF7A1D" w:rsidRDefault="00834EA9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Durum</w:t>
            </w:r>
          </w:p>
        </w:tc>
      </w:tr>
      <w:tr w:rsidR="00834EA9" w:rsidRPr="00CF7A1D" w:rsidTr="00ED7057">
        <w:trPr>
          <w:trHeight w:val="283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:rsidR="00834EA9" w:rsidRPr="00CF7A1D" w:rsidRDefault="00BB4D16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Resim-01 deki formun Eksiksiz olarak tasarlanması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F315A5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  <w:r w:rsidR="000B797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506CFB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BB4D16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Form Üzerindeki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listBox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ComboBox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 gibi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nesnelerin içlerinin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FormLoad’da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KOD ile Doldurulması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F315A5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506CFB">
        <w:trPr>
          <w:trHeight w:val="600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:rsidR="00834EA9" w:rsidRPr="00CF7A1D" w:rsidRDefault="007A6B7C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“Sepete Ekle” tuşu ile Seçilmiş olan sipariş işlemlerinin hesaplamaları yapılarak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SiparisListBox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” içine eklenmesi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F315A5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836AB7">
        <w:trPr>
          <w:trHeight w:val="337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834EA9" w:rsidRPr="00CF7A1D" w:rsidRDefault="007A6B7C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“Sepete Ekle” işlemi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sırasında , Hata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Kontrollerinin yapılmış olması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0B7973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836AB7">
        <w:trPr>
          <w:trHeight w:val="272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:rsidR="00834EA9" w:rsidRPr="00CF7A1D" w:rsidRDefault="00AE0576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Eklenen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sipairşleirn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toplam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Tutarının , Sipariş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Toplamı kısmında gösteriliyor olması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836AB7">
        <w:trPr>
          <w:trHeight w:val="289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F51799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Siparisler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” adında bir sınıfın yazılmış ve FIELD,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PROPERTY , METOD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kısımlarının eksiksiz olması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FB3214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506CFB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44102C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Siparisler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sınıfından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adında bir dizi oluşturulması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F315A5" w:rsidP="000B7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  <w:r w:rsidR="000B797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FE563A">
        <w:trPr>
          <w:trHeight w:val="242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834EA9" w:rsidRPr="00CF7A1D" w:rsidRDefault="00A52DCD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Onayla butonu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ile,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Tüm siparişlerin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Siparisim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adındaki dizi içine eklenmiş olması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FE563A">
        <w:trPr>
          <w:trHeight w:val="260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:rsidR="00834EA9" w:rsidRPr="00CF7A1D" w:rsidRDefault="001F2DEF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Toplam sipariş ADET ve Sipariş Miktarının kullanıcıya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MessageBox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ile gösterilmesi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834EA9" w:rsidRPr="00CF7A1D" w:rsidTr="00506CFB">
        <w:trPr>
          <w:trHeight w:val="630"/>
        </w:trPr>
        <w:tc>
          <w:tcPr>
            <w:tcW w:w="36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834EA9" w:rsidRPr="00CF7A1D" w:rsidRDefault="00B852F7" w:rsidP="00506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Her sipariş ekle işleminden sonra, Form üzerindeki nesnelerin içeriklerinin/seçimlerinin temizlenerek ilk haline dönmesinin sağlanması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834EA9" w:rsidRPr="00CF7A1D" w:rsidRDefault="00834EA9" w:rsidP="00506C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F7A1D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</w:tbl>
    <w:p w:rsidR="00834EA9" w:rsidRDefault="00834EA9" w:rsidP="00834EA9"/>
    <w:p w:rsidR="00681A0E" w:rsidRDefault="00681A0E" w:rsidP="00AB1E0B">
      <w:pPr>
        <w:spacing w:after="134"/>
        <w:rPr>
          <w:rFonts w:ascii="Trebuchet MS" w:hAnsi="Trebuchet MS"/>
          <w:b/>
          <w:i/>
          <w:sz w:val="20"/>
        </w:rPr>
      </w:pPr>
    </w:p>
    <w:p w:rsidR="0058725D" w:rsidRDefault="00385776" w:rsidP="00AB1E0B">
      <w:pPr>
        <w:spacing w:after="40"/>
        <w:rPr>
          <w:rFonts w:ascii="Trebuchet MS" w:hAnsi="Trebuchet MS"/>
          <w:b/>
          <w:i/>
          <w:sz w:val="20"/>
        </w:rPr>
      </w:pPr>
      <w:r w:rsidRPr="0058725D">
        <w:rPr>
          <w:b/>
          <w:i/>
          <w:noProof/>
          <w:sz w:val="18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 wp14:anchorId="3A6BA655" wp14:editId="4ED8E983">
            <wp:simplePos x="0" y="0"/>
            <wp:positionH relativeFrom="margin">
              <wp:posOffset>-20320</wp:posOffset>
            </wp:positionH>
            <wp:positionV relativeFrom="line">
              <wp:posOffset>264795</wp:posOffset>
            </wp:positionV>
            <wp:extent cx="5829300" cy="4213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5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56C98" wp14:editId="09A3CC81">
                <wp:simplePos x="0" y="0"/>
                <wp:positionH relativeFrom="column">
                  <wp:posOffset>4105276</wp:posOffset>
                </wp:positionH>
                <wp:positionV relativeFrom="line">
                  <wp:posOffset>1913890</wp:posOffset>
                </wp:positionV>
                <wp:extent cx="1828800" cy="1828800"/>
                <wp:effectExtent l="178753" t="0" r="259397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6215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725D" w:rsidRPr="0058725D" w:rsidRDefault="0058725D" w:rsidP="0058725D">
                            <w:pPr>
                              <w:jc w:val="center"/>
                              <w:rPr>
                                <w:rFonts w:ascii="Trebuchet MS" w:hAnsi="Trebuchet MS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8725D">
                              <w:rPr>
                                <w:rFonts w:ascii="Trebuchet MS" w:hAnsi="Trebuchet MS"/>
                                <w:color w:val="FF0000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SiparisListBox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0856C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.25pt;margin-top:150.7pt;width:2in;height:2in;rotation:-4191949fd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:rsidR="0058725D" w:rsidRPr="0058725D" w:rsidRDefault="0058725D" w:rsidP="0058725D">
                      <w:pPr>
                        <w:jc w:val="center"/>
                        <w:rPr>
                          <w:rFonts w:ascii="Trebuchet MS" w:hAnsi="Trebuchet MS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8725D">
                        <w:rPr>
                          <w:rFonts w:ascii="Trebuchet MS" w:hAnsi="Trebuchet MS"/>
                          <w:color w:val="FF0000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SiparisListBox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58725D" w:rsidRPr="0058725D">
        <w:rPr>
          <w:rFonts w:ascii="Trebuchet MS" w:hAnsi="Trebuchet MS"/>
          <w:b/>
          <w:i/>
          <w:sz w:val="20"/>
        </w:rPr>
        <w:t>Resim-01</w:t>
      </w: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FD2422" w:rsidRDefault="00FD2422" w:rsidP="00AB1E0B">
      <w:pPr>
        <w:spacing w:after="40"/>
        <w:rPr>
          <w:rFonts w:ascii="Trebuchet MS" w:hAnsi="Trebuchet MS"/>
          <w:b/>
          <w:i/>
          <w:sz w:val="20"/>
        </w:rPr>
      </w:pPr>
    </w:p>
    <w:p w:rsidR="00D91733" w:rsidRPr="00900E13" w:rsidRDefault="00900E13" w:rsidP="00900E13">
      <w:pPr>
        <w:spacing w:after="90"/>
        <w:rPr>
          <w:rFonts w:ascii="Trebuchet MS" w:hAnsi="Trebuchet MS"/>
          <w:b/>
          <w:i/>
          <w:sz w:val="20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52794" wp14:editId="186C3514">
                <wp:simplePos x="0" y="0"/>
                <wp:positionH relativeFrom="margin">
                  <wp:align>left</wp:align>
                </wp:positionH>
                <wp:positionV relativeFrom="line">
                  <wp:posOffset>4438650</wp:posOffset>
                </wp:positionV>
                <wp:extent cx="1828800" cy="18288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E13" w:rsidRPr="00900E13" w:rsidRDefault="00900E13" w:rsidP="00900E13">
                            <w:pPr>
                              <w:spacing w:after="90"/>
                              <w:jc w:val="center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E13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1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Resim-03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C2527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349.5pt;width:2in;height:2in;z-index:251674624;visibility:visible;mso-wrap-style:none;mso-wrap-distance-left:9pt;mso-wrap-distance-top:0;mso-wrap-distance-right:9pt;mso-wrap-distance-bottom:0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900E13" w:rsidRPr="00900E13" w:rsidRDefault="00900E13" w:rsidP="00900E13">
                      <w:pPr>
                        <w:spacing w:after="90"/>
                        <w:jc w:val="center"/>
                        <w:rPr>
                          <w:b/>
                          <w:i/>
                          <w:noProof/>
                          <w:color w:val="000000" w:themeColor="tex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E13">
                        <w:rPr>
                          <w:b/>
                          <w:i/>
                          <w:noProof/>
                          <w:color w:val="000000" w:themeColor="text1"/>
                          <w:sz w:val="18"/>
                          <w:szCs w:val="72"/>
                          <w14:shadow w14:blurRad="38100" w14:dist="1905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Resim-03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 wp14:anchorId="56B995E3" wp14:editId="28B80D2B">
            <wp:simplePos x="0" y="0"/>
            <wp:positionH relativeFrom="column">
              <wp:posOffset>57150</wp:posOffset>
            </wp:positionH>
            <wp:positionV relativeFrom="line">
              <wp:posOffset>4733290</wp:posOffset>
            </wp:positionV>
            <wp:extent cx="1885950" cy="1619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128">
        <w:rPr>
          <w:rFonts w:ascii="Trebuchet MS" w:hAnsi="Trebuchet MS"/>
          <w:b/>
          <w:i/>
          <w:sz w:val="20"/>
        </w:rPr>
        <w:t>Resim-02</w:t>
      </w:r>
      <w:r w:rsidR="00D91733"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 wp14:anchorId="482F593B" wp14:editId="74887D32">
            <wp:simplePos x="0" y="0"/>
            <wp:positionH relativeFrom="margin">
              <wp:align>left</wp:align>
            </wp:positionH>
            <wp:positionV relativeFrom="line">
              <wp:posOffset>287655</wp:posOffset>
            </wp:positionV>
            <wp:extent cx="5867400" cy="38868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733" w:rsidRPr="00900E13">
      <w:footerReference w:type="default" r:id="rId12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D2" w:rsidRDefault="002275D2">
      <w:pPr>
        <w:spacing w:after="0" w:line="240" w:lineRule="auto"/>
      </w:pPr>
      <w:r>
        <w:separator/>
      </w:r>
    </w:p>
  </w:endnote>
  <w:endnote w:type="continuationSeparator" w:id="0">
    <w:p w:rsidR="002275D2" w:rsidRDefault="0022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B1" w:rsidRDefault="009F4CE4">
    <w:pPr>
      <w:pStyle w:val="Altbilgi"/>
    </w:pPr>
    <w:r>
      <w:fldChar w:fldCharType="begin"/>
    </w:r>
    <w:r>
      <w:instrText xml:space="preserve"> PAGE   \* MERGEFORMAT </w:instrText>
    </w:r>
    <w:r>
      <w:fldChar w:fldCharType="separate"/>
    </w:r>
    <w:r w:rsidR="008918E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D2" w:rsidRDefault="002275D2">
      <w:pPr>
        <w:spacing w:after="0" w:line="240" w:lineRule="auto"/>
      </w:pPr>
      <w:r>
        <w:separator/>
      </w:r>
    </w:p>
  </w:footnote>
  <w:footnote w:type="continuationSeparator" w:id="0">
    <w:p w:rsidR="002275D2" w:rsidRDefault="00227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FE"/>
    <w:rsid w:val="00053DC2"/>
    <w:rsid w:val="0008737E"/>
    <w:rsid w:val="000926BD"/>
    <w:rsid w:val="000B7973"/>
    <w:rsid w:val="00132A52"/>
    <w:rsid w:val="00171221"/>
    <w:rsid w:val="001F2DEF"/>
    <w:rsid w:val="001F37B1"/>
    <w:rsid w:val="00222A34"/>
    <w:rsid w:val="002275D2"/>
    <w:rsid w:val="00246FCB"/>
    <w:rsid w:val="003717D7"/>
    <w:rsid w:val="00385776"/>
    <w:rsid w:val="003923B5"/>
    <w:rsid w:val="00430F7B"/>
    <w:rsid w:val="0044102C"/>
    <w:rsid w:val="00452764"/>
    <w:rsid w:val="00481A5E"/>
    <w:rsid w:val="0058015B"/>
    <w:rsid w:val="0058725D"/>
    <w:rsid w:val="00621B3B"/>
    <w:rsid w:val="00681A0E"/>
    <w:rsid w:val="006B4044"/>
    <w:rsid w:val="007229B8"/>
    <w:rsid w:val="00725CBF"/>
    <w:rsid w:val="007A6B7C"/>
    <w:rsid w:val="007E1690"/>
    <w:rsid w:val="00831300"/>
    <w:rsid w:val="00834EA9"/>
    <w:rsid w:val="00836AB7"/>
    <w:rsid w:val="008918E6"/>
    <w:rsid w:val="00900E13"/>
    <w:rsid w:val="00911128"/>
    <w:rsid w:val="00983F59"/>
    <w:rsid w:val="009859C0"/>
    <w:rsid w:val="009F4CE4"/>
    <w:rsid w:val="00A36816"/>
    <w:rsid w:val="00A52DCD"/>
    <w:rsid w:val="00AB1E0B"/>
    <w:rsid w:val="00AE0576"/>
    <w:rsid w:val="00AE41D1"/>
    <w:rsid w:val="00B852F7"/>
    <w:rsid w:val="00BB4D16"/>
    <w:rsid w:val="00BC4317"/>
    <w:rsid w:val="00BD39AF"/>
    <w:rsid w:val="00C36565"/>
    <w:rsid w:val="00CE1788"/>
    <w:rsid w:val="00CE291C"/>
    <w:rsid w:val="00D10DE2"/>
    <w:rsid w:val="00D204FE"/>
    <w:rsid w:val="00D554AD"/>
    <w:rsid w:val="00D91733"/>
    <w:rsid w:val="00DE37B8"/>
    <w:rsid w:val="00E8365D"/>
    <w:rsid w:val="00ED7057"/>
    <w:rsid w:val="00F1067E"/>
    <w:rsid w:val="00F315A5"/>
    <w:rsid w:val="00F36E7A"/>
    <w:rsid w:val="00F51799"/>
    <w:rsid w:val="00FB3214"/>
    <w:rsid w:val="00FD2422"/>
    <w:rsid w:val="00FE51FF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arih">
    <w:name w:val="Date"/>
    <w:basedOn w:val="Normal"/>
    <w:next w:val="Normal"/>
    <w:link w:val="Tarih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TarihChar">
    <w:name w:val="Tarih Char"/>
    <w:basedOn w:val="VarsaylanParagrafYazTipi"/>
    <w:link w:val="Tarih"/>
    <w:uiPriority w:val="1"/>
    <w:rPr>
      <w:caps/>
      <w:color w:val="000000" w:themeColor="text1"/>
      <w:sz w:val="20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KonuBal">
    <w:name w:val="Title"/>
    <w:basedOn w:val="Normal"/>
    <w:next w:val="Normal"/>
    <w:link w:val="KonuBal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AltKonuBal">
    <w:name w:val="Subtitle"/>
    <w:basedOn w:val="Normal"/>
    <w:next w:val="Normal"/>
    <w:link w:val="AltKonuBal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ltKonuBalChar">
    <w:name w:val="Alt Konu Başlığı Char"/>
    <w:basedOn w:val="VarsaylanParagrafYazTipi"/>
    <w:link w:val="AltKonuBal"/>
    <w:uiPriority w:val="1"/>
    <w:rPr>
      <w:caps/>
      <w:color w:val="000000" w:themeColor="text1"/>
      <w:sz w:val="20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NormalTablo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ltbilgiChar">
    <w:name w:val="Altbilgi Char"/>
    <w:basedOn w:val="VarsaylanParagrafYazTipi"/>
    <w:link w:val="Altbilgi"/>
    <w:uiPriority w:val="99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arih">
    <w:name w:val="Date"/>
    <w:basedOn w:val="Normal"/>
    <w:next w:val="Normal"/>
    <w:link w:val="Tarih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TarihChar">
    <w:name w:val="Tarih Char"/>
    <w:basedOn w:val="VarsaylanParagrafYazTipi"/>
    <w:link w:val="Tarih"/>
    <w:uiPriority w:val="1"/>
    <w:rPr>
      <w:caps/>
      <w:color w:val="000000" w:themeColor="text1"/>
      <w:sz w:val="20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KonuBal">
    <w:name w:val="Title"/>
    <w:basedOn w:val="Normal"/>
    <w:next w:val="Normal"/>
    <w:link w:val="KonuBal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AltKonuBal">
    <w:name w:val="Subtitle"/>
    <w:basedOn w:val="Normal"/>
    <w:next w:val="Normal"/>
    <w:link w:val="AltKonuBal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ltKonuBalChar">
    <w:name w:val="Alt Konu Başlığı Char"/>
    <w:basedOn w:val="VarsaylanParagrafYazTipi"/>
    <w:link w:val="AltKonuBal"/>
    <w:uiPriority w:val="1"/>
    <w:rPr>
      <w:caps/>
      <w:color w:val="000000" w:themeColor="text1"/>
      <w:sz w:val="20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NormalTablo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ltbilgiChar">
    <w:name w:val="Altbilgi Char"/>
    <w:basedOn w:val="VarsaylanParagrafYazTipi"/>
    <w:link w:val="Altbilgi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50;i&#351;man\AppData\Roaming\Microsoft\Templates\Task%20Assignment%20Sheet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5E0B2-64C0-4BB1-A8EF-A6D52684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</Template>
  <TotalTime>88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Sharkan</dc:creator>
  <cp:keywords>Intro;C Sharp;Programlama</cp:keywords>
  <cp:lastModifiedBy>ARIBİLGİ</cp:lastModifiedBy>
  <cp:revision>46</cp:revision>
  <dcterms:created xsi:type="dcterms:W3CDTF">2012-11-19T12:45:00Z</dcterms:created>
  <dcterms:modified xsi:type="dcterms:W3CDTF">2014-06-26T16:05:00Z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